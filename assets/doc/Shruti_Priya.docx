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0E162A" w14:textId="20538797" w:rsidR="00816216" w:rsidRDefault="00486E0B" w:rsidP="00141A4C">
      <w:pPr>
        <w:pStyle w:val="Title"/>
      </w:pPr>
      <w:r>
        <w:t>Shruti Priya</w:t>
      </w:r>
    </w:p>
    <w:p w14:paraId="3C75166F" w14:textId="0442EAA4" w:rsidR="00141A4C" w:rsidRPr="00834D92" w:rsidRDefault="00486E0B" w:rsidP="00141A4C">
      <w:pPr>
        <w:rPr>
          <w:sz w:val="20"/>
          <w:szCs w:val="20"/>
        </w:rPr>
      </w:pPr>
      <w:r>
        <w:rPr>
          <w:sz w:val="20"/>
          <w:szCs w:val="20"/>
        </w:rPr>
        <w:t>Faridabad</w:t>
      </w:r>
      <w:r w:rsidR="00141A4C" w:rsidRPr="00834D92">
        <w:rPr>
          <w:sz w:val="20"/>
          <w:szCs w:val="20"/>
        </w:rPr>
        <w:t> | </w:t>
      </w:r>
      <w:r w:rsidR="0030491D">
        <w:rPr>
          <w:sz w:val="20"/>
          <w:szCs w:val="20"/>
        </w:rPr>
        <w:t xml:space="preserve">+91 </w:t>
      </w:r>
      <w:r>
        <w:rPr>
          <w:sz w:val="20"/>
          <w:szCs w:val="20"/>
        </w:rPr>
        <w:t>7984609928</w:t>
      </w:r>
      <w:r w:rsidR="0030491D">
        <w:rPr>
          <w:sz w:val="20"/>
          <w:szCs w:val="20"/>
        </w:rPr>
        <w:t xml:space="preserve"> </w:t>
      </w:r>
      <w:r w:rsidR="00141A4C" w:rsidRPr="00834D92">
        <w:rPr>
          <w:sz w:val="20"/>
          <w:szCs w:val="20"/>
        </w:rPr>
        <w:t>| </w:t>
      </w:r>
      <w:r>
        <w:t>shrutipriya14@gmail.com</w:t>
      </w:r>
      <w:r w:rsidR="005C4F47" w:rsidRPr="00834D92">
        <w:rPr>
          <w:sz w:val="20"/>
          <w:szCs w:val="20"/>
        </w:rPr>
        <w:t xml:space="preserve"> | </w:t>
      </w:r>
      <w:hyperlink r:id="rId11" w:history="1">
        <w:r w:rsidR="00A83A8E" w:rsidRPr="00A83A8E">
          <w:rPr>
            <w:rStyle w:val="Hyperlink"/>
            <w:sz w:val="20"/>
            <w:szCs w:val="20"/>
          </w:rPr>
          <w:t>Li</w:t>
        </w:r>
        <w:r w:rsidR="00A83A8E" w:rsidRPr="00A83A8E">
          <w:rPr>
            <w:rStyle w:val="Hyperlink"/>
            <w:sz w:val="20"/>
            <w:szCs w:val="20"/>
          </w:rPr>
          <w:t>n</w:t>
        </w:r>
        <w:r w:rsidR="00A83A8E" w:rsidRPr="00A83A8E">
          <w:rPr>
            <w:rStyle w:val="Hyperlink"/>
            <w:sz w:val="20"/>
            <w:szCs w:val="20"/>
          </w:rPr>
          <w:t>kedIn</w:t>
        </w:r>
      </w:hyperlink>
      <w:r>
        <w:rPr>
          <w:sz w:val="20"/>
          <w:szCs w:val="20"/>
        </w:rPr>
        <w:t xml:space="preserve"> </w:t>
      </w:r>
      <w:r w:rsidR="00786976">
        <w:rPr>
          <w:sz w:val="20"/>
          <w:szCs w:val="20"/>
        </w:rPr>
        <w:t>| Portfolio</w:t>
      </w:r>
      <w:bookmarkStart w:id="0" w:name="_GoBack"/>
      <w:bookmarkEnd w:id="0"/>
    </w:p>
    <w:p w14:paraId="72EA7D9B" w14:textId="77777777" w:rsidR="006270A9" w:rsidRDefault="00DA614C" w:rsidP="00141A4C">
      <w:pPr>
        <w:pStyle w:val="Heading1"/>
      </w:pPr>
      <w:r>
        <w:t>Profile</w:t>
      </w:r>
    </w:p>
    <w:p w14:paraId="3C26C083" w14:textId="2A3EC22A" w:rsidR="00486E0B" w:rsidRPr="00486E0B" w:rsidRDefault="00486E0B" w:rsidP="00486E0B">
      <w:pPr>
        <w:pStyle w:val="ListBullet"/>
        <w:numPr>
          <w:ilvl w:val="0"/>
          <w:numId w:val="0"/>
        </w:numPr>
      </w:pPr>
      <w:r w:rsidRPr="00486E0B">
        <w:t>Seeking a position to utilize my</w:t>
      </w:r>
      <w:r>
        <w:t xml:space="preserve"> skills and abilities in the IT </w:t>
      </w:r>
      <w:r w:rsidRPr="00486E0B">
        <w:t>Industry as well as other companies that offers professional</w:t>
      </w:r>
      <w:r>
        <w:t xml:space="preserve"> growth while being resourceful</w:t>
      </w:r>
      <w:r w:rsidRPr="00486E0B">
        <w:t>, Innovative and Satisfaction of “DREAM JOB”.</w:t>
      </w:r>
    </w:p>
    <w:p w14:paraId="28E1A8FB" w14:textId="60D8C16D" w:rsidR="006270A9" w:rsidRPr="00232312" w:rsidRDefault="006270A9" w:rsidP="006D5B42"/>
    <w:sdt>
      <w:sdtPr>
        <w:alias w:val="Experience:"/>
        <w:tag w:val="Experience:"/>
        <w:id w:val="694891199"/>
        <w:placeholder>
          <w:docPart w:val="82C0D8D7FB1E4EE4B8A2401FB64D676B"/>
        </w:placeholder>
        <w:temporary/>
        <w:showingPlcHdr/>
        <w15:appearance w15:val="hidden"/>
      </w:sdtPr>
      <w:sdtEndPr/>
      <w:sdtContent>
        <w:p w14:paraId="741C80D1" w14:textId="77777777" w:rsidR="0075155B" w:rsidRDefault="0075155B" w:rsidP="0075155B">
          <w:pPr>
            <w:pStyle w:val="Heading1"/>
          </w:pPr>
          <w:r>
            <w:t>Experience</w:t>
          </w:r>
        </w:p>
      </w:sdtContent>
    </w:sdt>
    <w:p w14:paraId="0486D7C0" w14:textId="7DAF1B50" w:rsidR="00520554" w:rsidRDefault="00486E0B" w:rsidP="00520554">
      <w:pPr>
        <w:pStyle w:val="Heading2"/>
      </w:pPr>
      <w:r>
        <w:t>IT Recruiter | collabera inc</w:t>
      </w:r>
      <w:r w:rsidR="0075155B">
        <w:t> | </w:t>
      </w:r>
      <w:r w:rsidR="00C03EBD">
        <w:t>Nov 17</w:t>
      </w:r>
      <w:r w:rsidR="00460E93">
        <w:t xml:space="preserve"> </w:t>
      </w:r>
      <w:r w:rsidR="0030491D">
        <w:t>–</w:t>
      </w:r>
      <w:r w:rsidR="00460E93">
        <w:t xml:space="preserve"> </w:t>
      </w:r>
      <w:r w:rsidR="00C03EBD">
        <w:t>Mar 18</w:t>
      </w:r>
      <w:r w:rsidR="00944F4B">
        <w:t xml:space="preserve"> </w:t>
      </w:r>
      <w:r w:rsidR="0030491D">
        <w:t xml:space="preserve">| </w:t>
      </w:r>
      <w:r>
        <w:t>4 months</w:t>
      </w:r>
    </w:p>
    <w:p w14:paraId="440FA41C" w14:textId="41B5E1CF" w:rsidR="00F86AA5" w:rsidRPr="006D5B42" w:rsidRDefault="00C03EBD" w:rsidP="006D5B42">
      <w:pPr>
        <w:pStyle w:val="ListBullet"/>
      </w:pPr>
      <w:r>
        <w:t xml:space="preserve">Recruited 80 U.S. professionals for 5 different clients. </w:t>
      </w:r>
    </w:p>
    <w:p w14:paraId="07220248" w14:textId="55A5BE0C" w:rsidR="001E2850" w:rsidRDefault="00C03EBD" w:rsidP="006D5B42">
      <w:pPr>
        <w:pStyle w:val="ListBullet"/>
      </w:pPr>
      <w:r>
        <w:t>Hired professional from different verticals: Web Development, Software Development, Database Administrator and Architect.</w:t>
      </w:r>
    </w:p>
    <w:p w14:paraId="3EBE2EF1" w14:textId="3F794483" w:rsidR="00520554" w:rsidRPr="006D5B42" w:rsidRDefault="00520554" w:rsidP="006D5B42">
      <w:pPr>
        <w:pStyle w:val="ListBullet"/>
      </w:pPr>
      <w:r>
        <w:t>Technology Stack</w:t>
      </w:r>
      <w:r w:rsidR="00C03EBD">
        <w:t xml:space="preserve"> for Hiring</w:t>
      </w:r>
      <w:r>
        <w:t xml:space="preserve">: </w:t>
      </w:r>
      <w:r w:rsidR="00C03EBD">
        <w:t>C, C++, HTML, JS, CSS, MySQL, PostgreSQL, Java</w:t>
      </w:r>
    </w:p>
    <w:p w14:paraId="135D0527" w14:textId="77777777" w:rsidR="00445342" w:rsidRDefault="00445342" w:rsidP="0044534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Education</w:t>
      </w:r>
    </w:p>
    <w:p w14:paraId="729B609D" w14:textId="34041367" w:rsidR="00061EF8" w:rsidRDefault="00C03EBD" w:rsidP="00445342">
      <w:pPr>
        <w:pStyle w:val="Heading2"/>
      </w:pPr>
      <w:r>
        <w:t>MASTER OF Computer application</w:t>
      </w:r>
      <w:r w:rsidR="009D5933">
        <w:t> | </w:t>
      </w:r>
      <w:r>
        <w:t>2013</w:t>
      </w:r>
      <w:r w:rsidR="00283719">
        <w:t xml:space="preserve"> - </w:t>
      </w:r>
      <w:r>
        <w:t>2016</w:t>
      </w:r>
      <w:r w:rsidR="009D5933">
        <w:t> | </w:t>
      </w:r>
      <w:r>
        <w:t xml:space="preserve">birla institute of </w:t>
      </w:r>
      <w:r w:rsidR="00E42EB7">
        <w:t>technology mesra</w:t>
      </w:r>
      <w:r>
        <w:t xml:space="preserve"> </w:t>
      </w:r>
    </w:p>
    <w:p w14:paraId="3A656D71" w14:textId="77777777" w:rsidR="00061EF8" w:rsidRDefault="00061EF8" w:rsidP="00061EF8">
      <w:pPr>
        <w:pStyle w:val="ListBullet"/>
        <w:sectPr w:rsidR="00061EF8" w:rsidSect="00617B26">
          <w:footerReference w:type="default" r:id="rId12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602454DA" w14:textId="54EE52CC" w:rsidR="00061EF8" w:rsidRDefault="00E42EB7" w:rsidP="00061EF8">
      <w:pPr>
        <w:pStyle w:val="ListBullet"/>
      </w:pPr>
      <w:r>
        <w:t>Marks obtained: 81.1%</w:t>
      </w:r>
    </w:p>
    <w:p w14:paraId="55EB49BA" w14:textId="2D70E904" w:rsidR="00E42EB7" w:rsidRPr="00061EF8" w:rsidRDefault="00E42EB7" w:rsidP="00061EF8">
      <w:pPr>
        <w:pStyle w:val="ListBullet"/>
      </w:pPr>
      <w:r>
        <w:t>First Division</w:t>
      </w:r>
    </w:p>
    <w:p w14:paraId="397D4696" w14:textId="048C7E07" w:rsidR="001E2850" w:rsidRDefault="001E2850" w:rsidP="00E42EB7">
      <w:pPr>
        <w:pStyle w:val="ListBullet"/>
        <w:numPr>
          <w:ilvl w:val="0"/>
          <w:numId w:val="0"/>
        </w:numPr>
        <w:ind w:left="216"/>
        <w:sectPr w:rsidR="001E2850" w:rsidSect="001E2850">
          <w:type w:val="continuous"/>
          <w:pgSz w:w="12240" w:h="15840"/>
          <w:pgMar w:top="1008" w:right="1152" w:bottom="1152" w:left="1152" w:header="720" w:footer="720" w:gutter="0"/>
          <w:pgNumType w:start="1"/>
          <w:cols w:num="3" w:space="720"/>
          <w:titlePg/>
          <w:docGrid w:linePitch="360"/>
        </w:sectPr>
      </w:pPr>
    </w:p>
    <w:p w14:paraId="1609CB07" w14:textId="77777777" w:rsidR="00061EF8" w:rsidRDefault="00061EF8" w:rsidP="001E2850">
      <w:pPr>
        <w:pStyle w:val="ListBullet"/>
        <w:numPr>
          <w:ilvl w:val="0"/>
          <w:numId w:val="0"/>
        </w:numPr>
      </w:pPr>
      <w:r>
        <w:t xml:space="preserve"> </w:t>
      </w:r>
    </w:p>
    <w:p w14:paraId="10BE798D" w14:textId="4CEFC035" w:rsidR="001E2850" w:rsidRDefault="00E42EB7" w:rsidP="001E2850">
      <w:pPr>
        <w:pStyle w:val="Heading2"/>
      </w:pPr>
      <w:r>
        <w:t>bachelor of computer application</w:t>
      </w:r>
      <w:r w:rsidR="0030491D">
        <w:t xml:space="preserve"> </w:t>
      </w:r>
      <w:r w:rsidR="009D5933">
        <w:t>| </w:t>
      </w:r>
      <w:r>
        <w:t>2010 - 2013</w:t>
      </w:r>
      <w:r w:rsidR="009D5933">
        <w:t> | </w:t>
      </w:r>
      <w:r w:rsidR="00263E7A">
        <w:t>panjab university, chandigarh</w:t>
      </w:r>
    </w:p>
    <w:p w14:paraId="00B58D26" w14:textId="61098274" w:rsidR="00263E7A" w:rsidRPr="006267B0" w:rsidRDefault="00E42EB7" w:rsidP="00263E7A">
      <w:pPr>
        <w:pStyle w:val="ListBullet"/>
        <w:sectPr w:rsidR="00263E7A" w:rsidRPr="006267B0" w:rsidSect="0041717A">
          <w:footerReference w:type="even" r:id="rId13"/>
          <w:footerReference w:type="default" r:id="rId14"/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  <w:r>
        <w:t xml:space="preserve">Marks obtained: </w:t>
      </w:r>
      <w:r w:rsidR="00263E7A">
        <w:t>60.45</w:t>
      </w:r>
    </w:p>
    <w:p w14:paraId="4757A836" w14:textId="77777777" w:rsidR="001E2850" w:rsidRDefault="001E2850" w:rsidP="001E2850">
      <w:pPr>
        <w:sectPr w:rsidR="001E2850" w:rsidSect="001E2850">
          <w:type w:val="continuous"/>
          <w:pgSz w:w="12240" w:h="15840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</w:p>
    <w:sdt>
      <w:sdtPr>
        <w:alias w:val="Skills &amp; Abilities:"/>
        <w:tag w:val="Skills &amp; Abilities:"/>
        <w:id w:val="458624136"/>
        <w:placeholder>
          <w:docPart w:val="7F545CD7B70D4926996111AF457EC273"/>
        </w:placeholder>
        <w:temporary/>
        <w:showingPlcHdr/>
        <w15:appearance w15:val="hidden"/>
      </w:sdtPr>
      <w:sdtEndPr/>
      <w:sdtContent>
        <w:p w14:paraId="08DCF7D0" w14:textId="77777777" w:rsidR="006270A9" w:rsidRDefault="009D5933">
          <w:pPr>
            <w:pStyle w:val="Heading1"/>
          </w:pPr>
          <w:r>
            <w:t>Skills &amp; Abilities</w:t>
          </w:r>
        </w:p>
      </w:sdtContent>
    </w:sdt>
    <w:p w14:paraId="201B9206" w14:textId="77777777" w:rsidR="00EC3D9F" w:rsidRDefault="00EC3D9F" w:rsidP="00EC3D9F">
      <w:pPr>
        <w:pStyle w:val="ListBullet"/>
        <w:sectPr w:rsidR="00EC3D9F" w:rsidSect="00061EF8"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5CBDB124" w14:textId="341A6478" w:rsidR="00676587" w:rsidRPr="00EB04CC" w:rsidRDefault="002901A8" w:rsidP="00EC3D9F">
      <w:pPr>
        <w:pStyle w:val="ListBullet"/>
      </w:pPr>
      <w:r>
        <w:t xml:space="preserve">Language: </w:t>
      </w:r>
      <w:r w:rsidR="00263E7A">
        <w:t>HTML, C, C++, SQL, PHP</w:t>
      </w:r>
    </w:p>
    <w:p w14:paraId="1467881A" w14:textId="557E4731" w:rsidR="00EC3D9F" w:rsidRDefault="002901A8" w:rsidP="00EC3D9F">
      <w:pPr>
        <w:pStyle w:val="ListBullet"/>
      </w:pPr>
      <w:r>
        <w:t xml:space="preserve">Code Versioning: </w:t>
      </w:r>
      <w:r w:rsidR="00263E7A">
        <w:t>GitHub</w:t>
      </w:r>
    </w:p>
    <w:p w14:paraId="6A844798" w14:textId="1F7CF1CB" w:rsidR="00CF3766" w:rsidRDefault="00CF3766" w:rsidP="002901A8">
      <w:pPr>
        <w:pStyle w:val="ListBullet"/>
      </w:pPr>
      <w:r>
        <w:t xml:space="preserve">Applications: </w:t>
      </w:r>
      <w:r w:rsidR="00263E7A">
        <w:t>MS Word, MS Excel, Eclipse</w:t>
      </w:r>
    </w:p>
    <w:p w14:paraId="07AE24C6" w14:textId="304ECEFC" w:rsidR="00CF3766" w:rsidRDefault="002901A8" w:rsidP="00CF3766">
      <w:pPr>
        <w:pStyle w:val="ListBullet"/>
        <w:ind w:left="720" w:hanging="720"/>
      </w:pPr>
      <w:r>
        <w:t xml:space="preserve">Database: MySQL </w:t>
      </w:r>
      <w:r w:rsidR="00CF3766">
        <w:t>PostgreSQL</w:t>
      </w:r>
    </w:p>
    <w:p w14:paraId="3EC585B0" w14:textId="77777777" w:rsidR="007C5A70" w:rsidRDefault="007C5A70" w:rsidP="00CF3766">
      <w:pPr>
        <w:pStyle w:val="ListBullet"/>
        <w:numPr>
          <w:ilvl w:val="0"/>
          <w:numId w:val="0"/>
        </w:numPr>
        <w:ind w:left="216" w:hanging="216"/>
        <w:sectPr w:rsidR="007C5A70" w:rsidSect="007C5A70">
          <w:type w:val="continuous"/>
          <w:pgSz w:w="12240" w:h="15840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</w:p>
    <w:p w14:paraId="3AA68EE6" w14:textId="77777777" w:rsidR="00CF3766" w:rsidRDefault="00CF3766" w:rsidP="00CF3766">
      <w:pPr>
        <w:pStyle w:val="ListBullet"/>
        <w:numPr>
          <w:ilvl w:val="0"/>
          <w:numId w:val="0"/>
        </w:numPr>
        <w:ind w:left="216" w:hanging="216"/>
      </w:pPr>
    </w:p>
    <w:p w14:paraId="22C4DEDB" w14:textId="77777777" w:rsidR="00CF3766" w:rsidRDefault="00CF3766" w:rsidP="00CF3766">
      <w:pPr>
        <w:pStyle w:val="ListBullet"/>
        <w:numPr>
          <w:ilvl w:val="0"/>
          <w:numId w:val="0"/>
        </w:numPr>
        <w:sectPr w:rsidR="00CF3766" w:rsidSect="00EC3D9F">
          <w:type w:val="continuous"/>
          <w:pgSz w:w="12240" w:h="15840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</w:p>
    <w:p w14:paraId="75A62E1A" w14:textId="77777777" w:rsidR="002A6224" w:rsidRDefault="002A6224">
      <w:pPr>
        <w:pStyle w:val="Heading1"/>
      </w:pPr>
    </w:p>
    <w:p w14:paraId="0343A4A5" w14:textId="694628F2" w:rsidR="006270A9" w:rsidRDefault="00A15C98">
      <w:pPr>
        <w:pStyle w:val="Heading1"/>
      </w:pPr>
      <w:r>
        <w:t>Projects</w:t>
      </w:r>
    </w:p>
    <w:p w14:paraId="550FF188" w14:textId="02D64798" w:rsidR="00526460" w:rsidRDefault="00263E7A" w:rsidP="002A6224">
      <w:pPr>
        <w:pStyle w:val="ListParagraph"/>
        <w:numPr>
          <w:ilvl w:val="0"/>
          <w:numId w:val="29"/>
        </w:numPr>
      </w:pPr>
      <w:r>
        <w:t>OSAP</w:t>
      </w:r>
      <w:r w:rsidR="00526460">
        <w:t>.</w:t>
      </w:r>
    </w:p>
    <w:p w14:paraId="5FB1D2F6" w14:textId="77777777" w:rsidR="001E2850" w:rsidRDefault="001E2850" w:rsidP="001E2850">
      <w:pPr>
        <w:pStyle w:val="ListParagraph"/>
        <w:numPr>
          <w:ilvl w:val="1"/>
          <w:numId w:val="29"/>
        </w:numPr>
        <w:sectPr w:rsidR="001E2850" w:rsidSect="00EC3D9F"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43F70F11" w14:textId="336ED967" w:rsidR="001E2850" w:rsidRDefault="001E2850" w:rsidP="001E2850">
      <w:pPr>
        <w:pStyle w:val="ListParagraph"/>
        <w:numPr>
          <w:ilvl w:val="1"/>
          <w:numId w:val="29"/>
        </w:numPr>
      </w:pPr>
      <w:r>
        <w:t xml:space="preserve">Problem Statement: </w:t>
      </w:r>
      <w:r w:rsidR="00263E7A">
        <w:t>Develop an e-commerce website</w:t>
      </w:r>
    </w:p>
    <w:p w14:paraId="7809E7FF" w14:textId="77777777" w:rsidR="009121B7" w:rsidRDefault="009121B7" w:rsidP="001E2850">
      <w:pPr>
        <w:pStyle w:val="ListParagraph"/>
        <w:numPr>
          <w:ilvl w:val="1"/>
          <w:numId w:val="29"/>
        </w:numPr>
      </w:pPr>
      <w:r>
        <w:t>Solution:</w:t>
      </w:r>
    </w:p>
    <w:p w14:paraId="2F162643" w14:textId="379453A7" w:rsidR="009121B7" w:rsidRDefault="00263E7A" w:rsidP="009121B7">
      <w:pPr>
        <w:pStyle w:val="ListParagraph"/>
        <w:numPr>
          <w:ilvl w:val="2"/>
          <w:numId w:val="29"/>
        </w:numPr>
      </w:pPr>
      <w:r>
        <w:t>Created a dynamic pipeline for adding new customers, products and vendors</w:t>
      </w:r>
      <w:r w:rsidR="009121B7">
        <w:t>.</w:t>
      </w:r>
    </w:p>
    <w:p w14:paraId="7FC69F4B" w14:textId="1936103D" w:rsidR="009121B7" w:rsidRDefault="009121B7" w:rsidP="009121B7">
      <w:pPr>
        <w:pStyle w:val="ListParagraph"/>
        <w:numPr>
          <w:ilvl w:val="2"/>
          <w:numId w:val="29"/>
        </w:numPr>
      </w:pPr>
      <w:r>
        <w:t xml:space="preserve"> </w:t>
      </w:r>
      <w:r w:rsidR="00263E7A">
        <w:t>This is my final year project in MCA</w:t>
      </w:r>
      <w:r>
        <w:t>.</w:t>
      </w:r>
    </w:p>
    <w:p w14:paraId="01DA00FA" w14:textId="0876F65A" w:rsidR="001E2850" w:rsidRDefault="001E2850" w:rsidP="001E2850">
      <w:pPr>
        <w:pStyle w:val="ListParagraph"/>
        <w:numPr>
          <w:ilvl w:val="1"/>
          <w:numId w:val="29"/>
        </w:numPr>
        <w:sectPr w:rsidR="001E2850" w:rsidSect="00002538"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  <w:r>
        <w:t xml:space="preserve">Technology Stack: </w:t>
      </w:r>
      <w:r w:rsidR="00263E7A">
        <w:t>HTML, CSS, JS, PHP</w:t>
      </w:r>
    </w:p>
    <w:p w14:paraId="50772871" w14:textId="5923E51B" w:rsidR="00F87C8D" w:rsidRPr="001B29CF" w:rsidRDefault="00F87C8D" w:rsidP="00263E7A"/>
    <w:sectPr w:rsidR="00F87C8D" w:rsidRPr="001B29CF" w:rsidSect="0041717A">
      <w:headerReference w:type="default" r:id="rId15"/>
      <w:footerReference w:type="default" r:id="rId16"/>
      <w:type w:val="continuous"/>
      <w:pgSz w:w="12240" w:h="15840"/>
      <w:pgMar w:top="1008" w:right="1152" w:bottom="1152" w:left="115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A11A87" w14:textId="77777777" w:rsidR="0074703C" w:rsidRDefault="0074703C">
      <w:pPr>
        <w:spacing w:after="0"/>
      </w:pPr>
      <w:r>
        <w:separator/>
      </w:r>
    </w:p>
  </w:endnote>
  <w:endnote w:type="continuationSeparator" w:id="0">
    <w:p w14:paraId="5783AF31" w14:textId="77777777" w:rsidR="0074703C" w:rsidRDefault="007470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E507B5" w14:textId="77777777" w:rsidR="00FF4047" w:rsidRDefault="00FF4047">
    <w:pPr>
      <w:pStyle w:val="Footer"/>
    </w:pPr>
    <w:r>
      <w:t xml:space="preserve">Page </w:t>
    </w:r>
    <w:r w:rsidR="0041717A"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7DBFE5" w14:textId="77777777" w:rsidR="0041717A" w:rsidRDefault="004171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3C249D" w14:textId="77777777" w:rsidR="0041717A" w:rsidRDefault="0041717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539D8" w14:textId="77777777" w:rsidR="0041717A" w:rsidRDefault="004171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B8D901" w14:textId="77777777" w:rsidR="0074703C" w:rsidRDefault="0074703C">
      <w:pPr>
        <w:spacing w:after="0"/>
      </w:pPr>
      <w:r>
        <w:separator/>
      </w:r>
    </w:p>
  </w:footnote>
  <w:footnote w:type="continuationSeparator" w:id="0">
    <w:p w14:paraId="5469C46B" w14:textId="77777777" w:rsidR="0074703C" w:rsidRDefault="0074703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A47A4" w14:textId="77777777" w:rsidR="006267B0" w:rsidRDefault="006267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B678E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63D5F39"/>
    <w:multiLevelType w:val="hybridMultilevel"/>
    <w:tmpl w:val="C54ECF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1C08146A"/>
    <w:multiLevelType w:val="hybridMultilevel"/>
    <w:tmpl w:val="909E8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DA02790"/>
    <w:multiLevelType w:val="hybridMultilevel"/>
    <w:tmpl w:val="DF182B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BF1A49"/>
    <w:multiLevelType w:val="hybridMultilevel"/>
    <w:tmpl w:val="69A689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6" w15:restartNumberingAfterBreak="0">
    <w:nsid w:val="5AFE7ECF"/>
    <w:multiLevelType w:val="hybridMultilevel"/>
    <w:tmpl w:val="62782C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8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787E4416"/>
    <w:multiLevelType w:val="hybridMultilevel"/>
    <w:tmpl w:val="838E6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6536BB"/>
    <w:multiLevelType w:val="hybridMultilevel"/>
    <w:tmpl w:val="A09AC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22"/>
  </w:num>
  <w:num w:numId="16">
    <w:abstractNumId w:val="13"/>
  </w:num>
  <w:num w:numId="17">
    <w:abstractNumId w:val="19"/>
  </w:num>
  <w:num w:numId="18">
    <w:abstractNumId w:val="10"/>
  </w:num>
  <w:num w:numId="19">
    <w:abstractNumId w:val="28"/>
  </w:num>
  <w:num w:numId="20">
    <w:abstractNumId w:val="23"/>
  </w:num>
  <w:num w:numId="21">
    <w:abstractNumId w:val="11"/>
  </w:num>
  <w:num w:numId="22">
    <w:abstractNumId w:val="18"/>
  </w:num>
  <w:num w:numId="23">
    <w:abstractNumId w:val="27"/>
  </w:num>
  <w:num w:numId="24">
    <w:abstractNumId w:val="12"/>
  </w:num>
  <w:num w:numId="25">
    <w:abstractNumId w:val="15"/>
  </w:num>
  <w:num w:numId="26">
    <w:abstractNumId w:val="25"/>
  </w:num>
  <w:num w:numId="27">
    <w:abstractNumId w:val="24"/>
  </w:num>
  <w:num w:numId="28">
    <w:abstractNumId w:val="29"/>
  </w:num>
  <w:num w:numId="29">
    <w:abstractNumId w:val="21"/>
  </w:num>
  <w:num w:numId="30">
    <w:abstractNumId w:val="20"/>
  </w:num>
  <w:num w:numId="31">
    <w:abstractNumId w:val="26"/>
  </w:num>
  <w:num w:numId="32">
    <w:abstractNumId w:val="14"/>
  </w:num>
  <w:num w:numId="33">
    <w:abstractNumId w:val="30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removePersonalInformation/>
  <w:removeDateAndTime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91D"/>
    <w:rsid w:val="00002538"/>
    <w:rsid w:val="0001582B"/>
    <w:rsid w:val="00061EF8"/>
    <w:rsid w:val="0007149E"/>
    <w:rsid w:val="00077D7A"/>
    <w:rsid w:val="00082E6D"/>
    <w:rsid w:val="000A4F59"/>
    <w:rsid w:val="000F6F53"/>
    <w:rsid w:val="00137193"/>
    <w:rsid w:val="00141A4C"/>
    <w:rsid w:val="00144C38"/>
    <w:rsid w:val="001A41E1"/>
    <w:rsid w:val="001B29CF"/>
    <w:rsid w:val="001E2850"/>
    <w:rsid w:val="001F2C45"/>
    <w:rsid w:val="00232312"/>
    <w:rsid w:val="00263E7A"/>
    <w:rsid w:val="0028220F"/>
    <w:rsid w:val="00283719"/>
    <w:rsid w:val="002901A8"/>
    <w:rsid w:val="0029269F"/>
    <w:rsid w:val="002A6224"/>
    <w:rsid w:val="002D77E3"/>
    <w:rsid w:val="0030491D"/>
    <w:rsid w:val="00345CF2"/>
    <w:rsid w:val="00356C14"/>
    <w:rsid w:val="00360C19"/>
    <w:rsid w:val="003B7FA6"/>
    <w:rsid w:val="00405FC3"/>
    <w:rsid w:val="0041717A"/>
    <w:rsid w:val="004440FC"/>
    <w:rsid w:val="00445342"/>
    <w:rsid w:val="00460E93"/>
    <w:rsid w:val="00486E0B"/>
    <w:rsid w:val="00520554"/>
    <w:rsid w:val="00526460"/>
    <w:rsid w:val="00557E35"/>
    <w:rsid w:val="00575252"/>
    <w:rsid w:val="00584EB7"/>
    <w:rsid w:val="005C2B68"/>
    <w:rsid w:val="005C4F47"/>
    <w:rsid w:val="00613A61"/>
    <w:rsid w:val="00617B26"/>
    <w:rsid w:val="006267B0"/>
    <w:rsid w:val="006270A9"/>
    <w:rsid w:val="00675956"/>
    <w:rsid w:val="00676587"/>
    <w:rsid w:val="00681034"/>
    <w:rsid w:val="006D5B42"/>
    <w:rsid w:val="00705944"/>
    <w:rsid w:val="00706247"/>
    <w:rsid w:val="00741202"/>
    <w:rsid w:val="0074703C"/>
    <w:rsid w:val="0075155B"/>
    <w:rsid w:val="00774789"/>
    <w:rsid w:val="00786976"/>
    <w:rsid w:val="00787CAF"/>
    <w:rsid w:val="007C5A70"/>
    <w:rsid w:val="00801906"/>
    <w:rsid w:val="00816216"/>
    <w:rsid w:val="00834D92"/>
    <w:rsid w:val="0087734B"/>
    <w:rsid w:val="008C4130"/>
    <w:rsid w:val="009121B7"/>
    <w:rsid w:val="00944F4B"/>
    <w:rsid w:val="009B7B39"/>
    <w:rsid w:val="009C4DED"/>
    <w:rsid w:val="009D5933"/>
    <w:rsid w:val="009F2555"/>
    <w:rsid w:val="00A15C98"/>
    <w:rsid w:val="00A35217"/>
    <w:rsid w:val="00A83A8E"/>
    <w:rsid w:val="00AB1A88"/>
    <w:rsid w:val="00B15A38"/>
    <w:rsid w:val="00B46DD3"/>
    <w:rsid w:val="00B9624E"/>
    <w:rsid w:val="00BD768D"/>
    <w:rsid w:val="00C03EBD"/>
    <w:rsid w:val="00C26C16"/>
    <w:rsid w:val="00C45237"/>
    <w:rsid w:val="00C61F8E"/>
    <w:rsid w:val="00CF3766"/>
    <w:rsid w:val="00DA614C"/>
    <w:rsid w:val="00E42EB7"/>
    <w:rsid w:val="00E83E4B"/>
    <w:rsid w:val="00EC3D9F"/>
    <w:rsid w:val="00ED2268"/>
    <w:rsid w:val="00EE42A8"/>
    <w:rsid w:val="00F04743"/>
    <w:rsid w:val="00F1523E"/>
    <w:rsid w:val="00F52D1C"/>
    <w:rsid w:val="00F76384"/>
    <w:rsid w:val="00F86AA5"/>
    <w:rsid w:val="00F87C8D"/>
    <w:rsid w:val="00F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91E1F1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unhideWhenUsed/>
    <w:qFormat/>
    <w:rsid w:val="00F86AA5"/>
    <w:pPr>
      <w:spacing w:after="120"/>
    </w:pPr>
    <w:rPr>
      <w:rFonts w:eastAsiaTheme="minorHAnsi"/>
      <w:color w:val="595959" w:themeColor="text1" w:themeTint="A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86AA5"/>
    <w:rPr>
      <w:rFonts w:eastAsiaTheme="minorHAnsi"/>
      <w:color w:val="595959" w:themeColor="text1" w:themeTint="A6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2A6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0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shruti-priya-21227955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ya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2C0D8D7FB1E4EE4B8A2401FB64D6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83D7B-57E6-413C-9D00-604083B5458C}"/>
      </w:docPartPr>
      <w:docPartBody>
        <w:p w:rsidR="0097613F" w:rsidRDefault="00AE0D24">
          <w:pPr>
            <w:pStyle w:val="82C0D8D7FB1E4EE4B8A2401FB64D676B"/>
          </w:pPr>
          <w:r>
            <w:t>Experience</w:t>
          </w:r>
        </w:p>
      </w:docPartBody>
    </w:docPart>
    <w:docPart>
      <w:docPartPr>
        <w:name w:val="7F545CD7B70D4926996111AF457EC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0A523-9EE8-4882-A3AF-B560B6B52C53}"/>
      </w:docPartPr>
      <w:docPartBody>
        <w:p w:rsidR="0097613F" w:rsidRDefault="00AE0D24">
          <w:pPr>
            <w:pStyle w:val="7F545CD7B70D4926996111AF457EC273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D24"/>
    <w:rsid w:val="00301F88"/>
    <w:rsid w:val="003D77A5"/>
    <w:rsid w:val="00683811"/>
    <w:rsid w:val="0097613F"/>
    <w:rsid w:val="00AE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C0D8D7FB1E4EE4B8A2401FB64D676B">
    <w:name w:val="82C0D8D7FB1E4EE4B8A2401FB64D676B"/>
  </w:style>
  <w:style w:type="paragraph" w:customStyle="1" w:styleId="7F545CD7B70D4926996111AF457EC273">
    <w:name w:val="7F545CD7B70D4926996111AF457EC2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E161C-8AE6-4AA0-83B3-6CAA8E23BB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FCD3D7-1163-4E1E-81D6-53884D8003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811623-14C0-4B65-BDCD-F547A66C2951}">
  <ds:schemaRefs>
    <ds:schemaRef ds:uri="http://schemas.openxmlformats.org/package/2006/metadata/core-properties"/>
    <ds:schemaRef ds:uri="16c05727-aa75-4e4a-9b5f-8a80a1165891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71af3243-3dd4-4a8d-8c0d-dd76da1f02a5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AE184F9-A178-49DD-A070-E2E5AA883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2021-09-07T10:38:00Z</dcterms:created>
  <dcterms:modified xsi:type="dcterms:W3CDTF">2021-12-01T01:27:00Z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